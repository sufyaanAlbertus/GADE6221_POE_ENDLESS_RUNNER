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5D877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71DDDBDE" wp14:editId="6748D499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62E0893" w14:textId="738F2981" w:rsidR="00C6554A" w:rsidRDefault="003C18CC" w:rsidP="00C6554A">
      <w:pPr>
        <w:pStyle w:val="Title"/>
      </w:pPr>
      <w:r>
        <w:t>GADE6221_Part 1</w:t>
      </w:r>
    </w:p>
    <w:p w14:paraId="6F0BC3D8" w14:textId="709F733D" w:rsidR="00C6554A" w:rsidRPr="00D5413C" w:rsidRDefault="003C18CC" w:rsidP="00C6554A">
      <w:pPr>
        <w:pStyle w:val="Subtitle"/>
      </w:pPr>
      <w:r>
        <w:t>Individual</w:t>
      </w:r>
    </w:p>
    <w:p w14:paraId="31652A82" w14:textId="1F79D589" w:rsidR="00C6554A" w:rsidRDefault="00000000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3C793967B9E1403AB1D65CCBA98D0FDE"/>
          </w:placeholder>
          <w:temporary/>
          <w:showingPlcHdr/>
          <w15:appearance w15:val="hidden"/>
        </w:sdtPr>
        <w:sdtContent>
          <w:r w:rsidR="00C6554A">
            <w:t>Name</w:t>
          </w:r>
        </w:sdtContent>
      </w:sdt>
      <w:r w:rsidR="00C6554A">
        <w:t xml:space="preserve"> |</w:t>
      </w:r>
      <w:r w:rsidR="003C18CC">
        <w:t xml:space="preserve"> ST10436103 Sufyaan Albertus</w:t>
      </w:r>
      <w:r w:rsidR="00C6554A">
        <w:br w:type="page"/>
      </w:r>
    </w:p>
    <w:p w14:paraId="3F4D4907" w14:textId="5E24561A" w:rsidR="003C18CC" w:rsidRPr="003C18CC" w:rsidRDefault="003C18CC" w:rsidP="003C18CC">
      <w:pPr>
        <w:rPr>
          <w:b/>
          <w:bCs/>
          <w:lang w:val="en-ZA"/>
        </w:rPr>
      </w:pPr>
      <w:r w:rsidRPr="003C18CC">
        <w:rPr>
          <w:b/>
          <w:bCs/>
          <w:lang w:val="en-ZA"/>
        </w:rPr>
        <w:lastRenderedPageBreak/>
        <w:t>Description</w:t>
      </w:r>
    </w:p>
    <w:p w14:paraId="12F7755A" w14:textId="552DA3F3" w:rsidR="003C18CC" w:rsidRPr="003C18CC" w:rsidRDefault="003C18CC" w:rsidP="003C18CC">
      <w:pPr>
        <w:numPr>
          <w:ilvl w:val="0"/>
          <w:numId w:val="23"/>
        </w:numPr>
        <w:rPr>
          <w:lang w:val="en-ZA"/>
        </w:rPr>
      </w:pPr>
      <w:r w:rsidRPr="003C18CC">
        <w:rPr>
          <w:lang w:val="en-ZA"/>
        </w:rPr>
        <w:t xml:space="preserve">The game is an endless runner set in a cyberpunk city inspired by </w:t>
      </w:r>
      <w:r>
        <w:rPr>
          <w:lang w:val="en-ZA"/>
        </w:rPr>
        <w:t xml:space="preserve">the movie </w:t>
      </w:r>
      <w:r w:rsidRPr="003C18CC">
        <w:rPr>
          <w:i/>
          <w:iCs/>
          <w:lang w:val="en-ZA"/>
        </w:rPr>
        <w:t>Blade Runner</w:t>
      </w:r>
      <w:r w:rsidRPr="003C18CC">
        <w:rPr>
          <w:lang w:val="en-ZA"/>
        </w:rPr>
        <w:t xml:space="preserve">. The player takes on the role of a rogue replicant trying to escape from relentless enforcers. As they sprint through neon-lit streets, elevated highways, and abandoned industrial zones, they must dodge vehicles, leap over obstacles, and use power-ups to survive. The game features generated environments and randomized obstacles, like </w:t>
      </w:r>
      <w:r w:rsidRPr="003C18CC">
        <w:rPr>
          <w:i/>
          <w:iCs/>
          <w:lang w:val="en-ZA"/>
        </w:rPr>
        <w:t>Subway Surfers</w:t>
      </w:r>
      <w:r w:rsidRPr="003C18CC">
        <w:rPr>
          <w:lang w:val="en-ZA"/>
        </w:rPr>
        <w:t xml:space="preserve"> but with a cyberpunk aesthetic.</w:t>
      </w:r>
    </w:p>
    <w:p w14:paraId="3A5DAF13" w14:textId="77777777" w:rsidR="003C18CC" w:rsidRPr="003C18CC" w:rsidRDefault="003C18CC" w:rsidP="003C18CC">
      <w:pPr>
        <w:rPr>
          <w:b/>
          <w:bCs/>
          <w:lang w:val="en-ZA"/>
        </w:rPr>
      </w:pPr>
      <w:r w:rsidRPr="003C18CC">
        <w:rPr>
          <w:b/>
          <w:bCs/>
          <w:lang w:val="en-ZA"/>
        </w:rPr>
        <w:t>2. Rules</w:t>
      </w:r>
    </w:p>
    <w:p w14:paraId="37123A47" w14:textId="77777777" w:rsidR="003C18CC" w:rsidRPr="003C18CC" w:rsidRDefault="003C18CC" w:rsidP="003C18CC">
      <w:pPr>
        <w:rPr>
          <w:b/>
          <w:bCs/>
          <w:lang w:val="en-ZA"/>
        </w:rPr>
      </w:pPr>
      <w:r w:rsidRPr="003C18CC">
        <w:rPr>
          <w:b/>
          <w:bCs/>
          <w:lang w:val="en-ZA"/>
        </w:rPr>
        <w:t>General Rules</w:t>
      </w:r>
    </w:p>
    <w:p w14:paraId="51528F7B" w14:textId="77777777" w:rsidR="003C18CC" w:rsidRPr="003C18CC" w:rsidRDefault="003C18CC" w:rsidP="003C18CC">
      <w:pPr>
        <w:numPr>
          <w:ilvl w:val="0"/>
          <w:numId w:val="23"/>
        </w:numPr>
        <w:rPr>
          <w:lang w:val="en-ZA"/>
        </w:rPr>
      </w:pPr>
      <w:r w:rsidRPr="003C18CC">
        <w:rPr>
          <w:lang w:val="en-ZA"/>
        </w:rPr>
        <w:t>The player moves forward automatically in a continuous endless environment.</w:t>
      </w:r>
    </w:p>
    <w:p w14:paraId="67574BC8" w14:textId="77777777" w:rsidR="003C18CC" w:rsidRPr="003C18CC" w:rsidRDefault="003C18CC" w:rsidP="003C18CC">
      <w:pPr>
        <w:numPr>
          <w:ilvl w:val="0"/>
          <w:numId w:val="23"/>
        </w:numPr>
        <w:rPr>
          <w:lang w:val="en-ZA"/>
        </w:rPr>
      </w:pPr>
      <w:r w:rsidRPr="003C18CC">
        <w:rPr>
          <w:lang w:val="en-ZA"/>
        </w:rPr>
        <w:t>The player can move left, right, or jump but not diagonally.</w:t>
      </w:r>
    </w:p>
    <w:p w14:paraId="1B03194A" w14:textId="34CEFBC0" w:rsidR="003C18CC" w:rsidRPr="003C18CC" w:rsidRDefault="003C18CC" w:rsidP="003C18CC">
      <w:pPr>
        <w:numPr>
          <w:ilvl w:val="0"/>
          <w:numId w:val="23"/>
        </w:numPr>
        <w:rPr>
          <w:lang w:val="en-ZA"/>
        </w:rPr>
      </w:pPr>
      <w:r w:rsidRPr="003C18CC">
        <w:rPr>
          <w:lang w:val="en-ZA"/>
        </w:rPr>
        <w:t xml:space="preserve">The player must avoid obstacles </w:t>
      </w:r>
      <w:r>
        <w:rPr>
          <w:lang w:val="en-ZA"/>
        </w:rPr>
        <w:t xml:space="preserve">like </w:t>
      </w:r>
      <w:r w:rsidRPr="003C18CC">
        <w:rPr>
          <w:lang w:val="en-ZA"/>
        </w:rPr>
        <w:t>vehicles, barriers</w:t>
      </w:r>
      <w:r>
        <w:rPr>
          <w:lang w:val="en-ZA"/>
        </w:rPr>
        <w:t>, construction works</w:t>
      </w:r>
      <w:r w:rsidRPr="003C18CC">
        <w:rPr>
          <w:lang w:val="en-ZA"/>
        </w:rPr>
        <w:t>.</w:t>
      </w:r>
    </w:p>
    <w:p w14:paraId="60EDF95B" w14:textId="27CA82E6" w:rsidR="003C18CC" w:rsidRPr="003C18CC" w:rsidRDefault="003C18CC" w:rsidP="003C18CC">
      <w:pPr>
        <w:numPr>
          <w:ilvl w:val="0"/>
          <w:numId w:val="23"/>
        </w:numPr>
        <w:rPr>
          <w:lang w:val="en-ZA"/>
        </w:rPr>
      </w:pPr>
      <w:r w:rsidRPr="003C18CC">
        <w:rPr>
          <w:lang w:val="en-ZA"/>
        </w:rPr>
        <w:t>Colliding with an obstacle will end the game.</w:t>
      </w:r>
    </w:p>
    <w:p w14:paraId="24841138" w14:textId="77777777" w:rsidR="003C18CC" w:rsidRPr="003C18CC" w:rsidRDefault="003C18CC" w:rsidP="003C18CC">
      <w:pPr>
        <w:numPr>
          <w:ilvl w:val="0"/>
          <w:numId w:val="23"/>
        </w:numPr>
        <w:rPr>
          <w:lang w:val="en-ZA"/>
        </w:rPr>
      </w:pPr>
      <w:r w:rsidRPr="003C18CC">
        <w:rPr>
          <w:lang w:val="en-ZA"/>
        </w:rPr>
        <w:t>Pick-ups provide temporary effects and disappear after use.</w:t>
      </w:r>
    </w:p>
    <w:p w14:paraId="7995602A" w14:textId="78A4CFF2" w:rsidR="003C18CC" w:rsidRPr="003C18CC" w:rsidRDefault="003C18CC" w:rsidP="003C18CC">
      <w:pPr>
        <w:numPr>
          <w:ilvl w:val="0"/>
          <w:numId w:val="23"/>
        </w:numPr>
        <w:rPr>
          <w:lang w:val="en-ZA"/>
        </w:rPr>
      </w:pPr>
      <w:r w:rsidRPr="003C18CC">
        <w:rPr>
          <w:lang w:val="en-ZA"/>
        </w:rPr>
        <w:t>The game logs the player’s high score and saves it</w:t>
      </w:r>
      <w:r>
        <w:rPr>
          <w:lang w:val="en-ZA"/>
        </w:rPr>
        <w:t>.</w:t>
      </w:r>
    </w:p>
    <w:p w14:paraId="2CE999ED" w14:textId="77777777" w:rsidR="003C18CC" w:rsidRPr="003C18CC" w:rsidRDefault="003C18CC" w:rsidP="003C18CC">
      <w:pPr>
        <w:rPr>
          <w:b/>
          <w:bCs/>
          <w:lang w:val="en-ZA"/>
        </w:rPr>
      </w:pPr>
      <w:r w:rsidRPr="003C18CC">
        <w:rPr>
          <w:b/>
          <w:bCs/>
          <w:lang w:val="en-ZA"/>
        </w:rPr>
        <w:t>Pick-Ups</w:t>
      </w:r>
    </w:p>
    <w:p w14:paraId="18C2DDA9" w14:textId="541475BF" w:rsidR="003C18CC" w:rsidRPr="003C18CC" w:rsidRDefault="003C18CC" w:rsidP="003C18CC">
      <w:pPr>
        <w:numPr>
          <w:ilvl w:val="0"/>
          <w:numId w:val="24"/>
        </w:numPr>
        <w:rPr>
          <w:lang w:val="en-ZA"/>
        </w:rPr>
      </w:pPr>
      <w:r w:rsidRPr="003C18CC">
        <w:rPr>
          <w:lang w:val="en-ZA"/>
        </w:rPr>
        <w:t>Pick-up 1: "Speed Boost" increases movement speed for 5 seconds.</w:t>
      </w:r>
    </w:p>
    <w:p w14:paraId="06BE5797" w14:textId="5C5E10D9" w:rsidR="003C18CC" w:rsidRPr="003C18CC" w:rsidRDefault="003C18CC" w:rsidP="003C18CC">
      <w:pPr>
        <w:numPr>
          <w:ilvl w:val="0"/>
          <w:numId w:val="24"/>
        </w:numPr>
        <w:rPr>
          <w:lang w:val="en-ZA"/>
        </w:rPr>
      </w:pPr>
      <w:r w:rsidRPr="003C18CC">
        <w:rPr>
          <w:lang w:val="en-ZA"/>
        </w:rPr>
        <w:t>Pick-up 2: "Shield" allows the player to pass through obstacle</w:t>
      </w:r>
      <w:r>
        <w:rPr>
          <w:lang w:val="en-ZA"/>
        </w:rPr>
        <w:t>s</w:t>
      </w:r>
      <w:r w:rsidRPr="003C18CC">
        <w:rPr>
          <w:lang w:val="en-ZA"/>
        </w:rPr>
        <w:t xml:space="preserve"> without</w:t>
      </w:r>
      <w:r>
        <w:rPr>
          <w:lang w:val="en-ZA"/>
        </w:rPr>
        <w:t xml:space="preserve"> dying for 3 seconds</w:t>
      </w:r>
      <w:r w:rsidRPr="003C18CC">
        <w:rPr>
          <w:lang w:val="en-ZA"/>
        </w:rPr>
        <w:t>.</w:t>
      </w:r>
    </w:p>
    <w:p w14:paraId="6D598677" w14:textId="72DFB0D5" w:rsidR="003C18CC" w:rsidRDefault="003C18CC" w:rsidP="003C18CC">
      <w:pPr>
        <w:numPr>
          <w:ilvl w:val="0"/>
          <w:numId w:val="24"/>
        </w:numPr>
        <w:rPr>
          <w:b/>
          <w:bCs/>
          <w:lang w:val="en-ZA"/>
        </w:rPr>
      </w:pPr>
      <w:r w:rsidRPr="003C18CC">
        <w:rPr>
          <w:lang w:val="en-ZA"/>
        </w:rPr>
        <w:t xml:space="preserve">Pick-up 3: "Gems" </w:t>
      </w:r>
      <w:r>
        <w:rPr>
          <w:lang w:val="en-ZA"/>
        </w:rPr>
        <w:t xml:space="preserve">used to collect so players can earn the games currency. </w:t>
      </w:r>
    </w:p>
    <w:p w14:paraId="72EE80B3" w14:textId="3DEDF840" w:rsidR="003C18CC" w:rsidRPr="003C18CC" w:rsidRDefault="003C18CC" w:rsidP="003C18CC">
      <w:pPr>
        <w:rPr>
          <w:b/>
          <w:bCs/>
          <w:lang w:val="en-ZA"/>
        </w:rPr>
      </w:pPr>
      <w:r w:rsidRPr="003C18CC">
        <w:rPr>
          <w:b/>
          <w:bCs/>
          <w:lang w:val="en-ZA"/>
        </w:rPr>
        <w:t>Environment and Prefabs</w:t>
      </w:r>
    </w:p>
    <w:p w14:paraId="42CC47D7" w14:textId="2DA51D15" w:rsidR="003C18CC" w:rsidRPr="003C18CC" w:rsidRDefault="003C18CC" w:rsidP="003C18CC">
      <w:pPr>
        <w:numPr>
          <w:ilvl w:val="0"/>
          <w:numId w:val="25"/>
        </w:numPr>
        <w:rPr>
          <w:lang w:val="en-ZA"/>
        </w:rPr>
      </w:pPr>
      <w:r w:rsidRPr="003C18CC">
        <w:rPr>
          <w:lang w:val="en-ZA"/>
        </w:rPr>
        <w:t xml:space="preserve">The game world is procedurally generated using </w:t>
      </w:r>
      <w:r w:rsidR="00CF2C90">
        <w:rPr>
          <w:lang w:val="en-ZA"/>
        </w:rPr>
        <w:t xml:space="preserve">segments of the map </w:t>
      </w:r>
      <w:r w:rsidRPr="003C18CC">
        <w:rPr>
          <w:lang w:val="en-ZA"/>
        </w:rPr>
        <w:t>to create a seamless endless runner experience.</w:t>
      </w:r>
    </w:p>
    <w:p w14:paraId="02975274" w14:textId="77777777" w:rsidR="00CF2C90" w:rsidRDefault="003C18CC" w:rsidP="003C18CC">
      <w:pPr>
        <w:numPr>
          <w:ilvl w:val="0"/>
          <w:numId w:val="25"/>
        </w:numPr>
        <w:rPr>
          <w:lang w:val="en-ZA"/>
        </w:rPr>
      </w:pPr>
      <w:r w:rsidRPr="003C18CC">
        <w:rPr>
          <w:lang w:val="en-ZA"/>
        </w:rPr>
        <w:t>The player progresses through different zones such as neon-lit streets, dark alleyways, industrial districts, and elevated highways.</w:t>
      </w:r>
    </w:p>
    <w:p w14:paraId="7F4D6EFA" w14:textId="1C2CED46" w:rsidR="003C18CC" w:rsidRPr="003C18CC" w:rsidRDefault="003C18CC" w:rsidP="00CF2C90">
      <w:pPr>
        <w:rPr>
          <w:lang w:val="en-ZA"/>
        </w:rPr>
      </w:pPr>
      <w:r w:rsidRPr="003C18CC">
        <w:rPr>
          <w:b/>
          <w:bCs/>
          <w:lang w:val="en-ZA"/>
        </w:rPr>
        <w:t>3. Game Scripts</w:t>
      </w:r>
    </w:p>
    <w:p w14:paraId="58A77437" w14:textId="77777777" w:rsidR="003C18CC" w:rsidRPr="003C18CC" w:rsidRDefault="003C18CC" w:rsidP="003C18CC">
      <w:pPr>
        <w:rPr>
          <w:b/>
          <w:bCs/>
          <w:lang w:val="en-ZA"/>
        </w:rPr>
      </w:pPr>
      <w:r w:rsidRPr="003C18CC">
        <w:rPr>
          <w:b/>
          <w:bCs/>
          <w:lang w:val="en-ZA"/>
        </w:rPr>
        <w:t>C# Classes and Their Functions</w:t>
      </w:r>
    </w:p>
    <w:p w14:paraId="2B224483" w14:textId="77777777" w:rsidR="003C18CC" w:rsidRPr="003C18CC" w:rsidRDefault="003C18CC" w:rsidP="003C18CC">
      <w:pPr>
        <w:numPr>
          <w:ilvl w:val="0"/>
          <w:numId w:val="26"/>
        </w:numPr>
        <w:rPr>
          <w:lang w:val="en-ZA"/>
        </w:rPr>
      </w:pPr>
      <w:proofErr w:type="spellStart"/>
      <w:r w:rsidRPr="003C18CC">
        <w:rPr>
          <w:b/>
          <w:bCs/>
          <w:lang w:val="en-ZA"/>
        </w:rPr>
        <w:t>GameManager.cs</w:t>
      </w:r>
      <w:proofErr w:type="spellEnd"/>
      <w:r w:rsidRPr="003C18CC">
        <w:rPr>
          <w:lang w:val="en-ZA"/>
        </w:rPr>
        <w:t xml:space="preserve"> - Handles game states, score tracking, and database updates.</w:t>
      </w:r>
    </w:p>
    <w:p w14:paraId="5CAB29F5" w14:textId="5945BB63" w:rsidR="003C18CC" w:rsidRPr="003C18CC" w:rsidRDefault="003C18CC" w:rsidP="003C18CC">
      <w:pPr>
        <w:numPr>
          <w:ilvl w:val="0"/>
          <w:numId w:val="26"/>
        </w:numPr>
        <w:rPr>
          <w:lang w:val="en-ZA"/>
        </w:rPr>
      </w:pPr>
      <w:proofErr w:type="spellStart"/>
      <w:r w:rsidRPr="003C18CC">
        <w:rPr>
          <w:b/>
          <w:bCs/>
          <w:lang w:val="en-ZA"/>
        </w:rPr>
        <w:lastRenderedPageBreak/>
        <w:t>PlayerController.cs</w:t>
      </w:r>
      <w:proofErr w:type="spellEnd"/>
      <w:r w:rsidRPr="003C18CC">
        <w:rPr>
          <w:lang w:val="en-ZA"/>
        </w:rPr>
        <w:t xml:space="preserve"> - Manages player movement, jumping, and </w:t>
      </w:r>
      <w:r w:rsidR="00CF2C90">
        <w:rPr>
          <w:lang w:val="en-ZA"/>
        </w:rPr>
        <w:t xml:space="preserve">animator for </w:t>
      </w:r>
      <w:proofErr w:type="spellStart"/>
      <w:r w:rsidR="00CF2C90">
        <w:rPr>
          <w:lang w:val="en-ZA"/>
        </w:rPr>
        <w:t>charactor</w:t>
      </w:r>
      <w:proofErr w:type="spellEnd"/>
      <w:r w:rsidRPr="003C18CC">
        <w:rPr>
          <w:lang w:val="en-ZA"/>
        </w:rPr>
        <w:t>.</w:t>
      </w:r>
    </w:p>
    <w:p w14:paraId="2D758A13" w14:textId="3F9D1581" w:rsidR="003C18CC" w:rsidRPr="003C18CC" w:rsidRDefault="00CF2C90" w:rsidP="003C18CC">
      <w:pPr>
        <w:numPr>
          <w:ilvl w:val="0"/>
          <w:numId w:val="26"/>
        </w:numPr>
        <w:rPr>
          <w:lang w:val="en-ZA"/>
        </w:rPr>
      </w:pPr>
      <w:proofErr w:type="spellStart"/>
      <w:r>
        <w:rPr>
          <w:b/>
          <w:bCs/>
          <w:lang w:val="en-ZA"/>
        </w:rPr>
        <w:t>GenerateSegments</w:t>
      </w:r>
      <w:r w:rsidR="003C18CC" w:rsidRPr="003C18CC">
        <w:rPr>
          <w:b/>
          <w:bCs/>
          <w:lang w:val="en-ZA"/>
        </w:rPr>
        <w:t>.cs</w:t>
      </w:r>
      <w:proofErr w:type="spellEnd"/>
      <w:r w:rsidR="003C18CC" w:rsidRPr="003C18CC">
        <w:rPr>
          <w:lang w:val="en-ZA"/>
        </w:rPr>
        <w:t xml:space="preserve"> - Randomly generates </w:t>
      </w:r>
      <w:r>
        <w:rPr>
          <w:lang w:val="en-ZA"/>
        </w:rPr>
        <w:t>segments for the player</w:t>
      </w:r>
      <w:r w:rsidR="003C18CC" w:rsidRPr="003C18CC">
        <w:rPr>
          <w:lang w:val="en-ZA"/>
        </w:rPr>
        <w:t>.</w:t>
      </w:r>
    </w:p>
    <w:p w14:paraId="113ECE3A" w14:textId="0603E55A" w:rsidR="003C18CC" w:rsidRPr="003C18CC" w:rsidRDefault="003C18CC" w:rsidP="003C18CC">
      <w:pPr>
        <w:numPr>
          <w:ilvl w:val="0"/>
          <w:numId w:val="26"/>
        </w:numPr>
        <w:rPr>
          <w:lang w:val="en-ZA"/>
        </w:rPr>
      </w:pPr>
      <w:proofErr w:type="spellStart"/>
      <w:r w:rsidRPr="003C18CC">
        <w:rPr>
          <w:b/>
          <w:bCs/>
          <w:lang w:val="en-ZA"/>
        </w:rPr>
        <w:t>PickUpManager.cs</w:t>
      </w:r>
      <w:proofErr w:type="spellEnd"/>
      <w:r w:rsidRPr="003C18CC">
        <w:rPr>
          <w:lang w:val="en-ZA"/>
        </w:rPr>
        <w:t xml:space="preserve"> - Controls pick-up </w:t>
      </w:r>
      <w:r w:rsidR="00CF2C90">
        <w:rPr>
          <w:lang w:val="en-ZA"/>
        </w:rPr>
        <w:t xml:space="preserve">effects and requirements </w:t>
      </w:r>
      <w:r w:rsidRPr="003C18CC">
        <w:rPr>
          <w:lang w:val="en-ZA"/>
        </w:rPr>
        <w:t>.</w:t>
      </w:r>
    </w:p>
    <w:p w14:paraId="317A39F3" w14:textId="54A496FB" w:rsidR="003C18CC" w:rsidRPr="003C18CC" w:rsidRDefault="003C18CC" w:rsidP="003C18CC">
      <w:pPr>
        <w:numPr>
          <w:ilvl w:val="0"/>
          <w:numId w:val="26"/>
        </w:numPr>
        <w:rPr>
          <w:lang w:val="en-ZA"/>
        </w:rPr>
      </w:pPr>
      <w:proofErr w:type="spellStart"/>
      <w:r w:rsidRPr="003C18CC">
        <w:rPr>
          <w:b/>
          <w:bCs/>
          <w:lang w:val="en-ZA"/>
        </w:rPr>
        <w:t>LevelManager.cs</w:t>
      </w:r>
      <w:proofErr w:type="spellEnd"/>
      <w:r w:rsidRPr="003C18CC">
        <w:rPr>
          <w:lang w:val="en-ZA"/>
        </w:rPr>
        <w:t xml:space="preserve"> - Handles </w:t>
      </w:r>
      <w:r w:rsidR="00CF2C90">
        <w:rPr>
          <w:lang w:val="en-ZA"/>
        </w:rPr>
        <w:t>audio,</w:t>
      </w:r>
      <w:r w:rsidR="00CF2C90" w:rsidRPr="00CF2C90">
        <w:rPr>
          <w:lang w:val="en-ZA"/>
        </w:rPr>
        <w:t xml:space="preserve"> </w:t>
      </w:r>
      <w:r w:rsidR="00CF2C90">
        <w:rPr>
          <w:lang w:val="en-ZA"/>
        </w:rPr>
        <w:t xml:space="preserve">and level builder </w:t>
      </w:r>
      <w:r w:rsidRPr="003C18CC">
        <w:rPr>
          <w:lang w:val="en-ZA"/>
        </w:rPr>
        <w:t>and prefab randomization.</w:t>
      </w:r>
    </w:p>
    <w:p w14:paraId="390DDF91" w14:textId="1109A362" w:rsidR="003C18CC" w:rsidRPr="003C18CC" w:rsidRDefault="003C18CC" w:rsidP="003C18CC">
      <w:pPr>
        <w:numPr>
          <w:ilvl w:val="0"/>
          <w:numId w:val="26"/>
        </w:numPr>
        <w:rPr>
          <w:lang w:val="en-ZA"/>
        </w:rPr>
      </w:pPr>
      <w:proofErr w:type="spellStart"/>
      <w:r w:rsidRPr="003C18CC">
        <w:rPr>
          <w:b/>
          <w:bCs/>
          <w:lang w:val="en-ZA"/>
        </w:rPr>
        <w:t>UIManager.cs</w:t>
      </w:r>
      <w:proofErr w:type="spellEnd"/>
      <w:r w:rsidRPr="003C18CC">
        <w:rPr>
          <w:lang w:val="en-ZA"/>
        </w:rPr>
        <w:t xml:space="preserve"> - Updates on-screen elements like score and health</w:t>
      </w:r>
      <w:r w:rsidR="00CF2C90">
        <w:rPr>
          <w:lang w:val="en-ZA"/>
        </w:rPr>
        <w:t>, and play through from scenes</w:t>
      </w:r>
      <w:r w:rsidRPr="003C18CC">
        <w:rPr>
          <w:lang w:val="en-ZA"/>
        </w:rPr>
        <w:t>.</w:t>
      </w:r>
    </w:p>
    <w:p w14:paraId="644691AB" w14:textId="77777777" w:rsidR="003C18CC" w:rsidRPr="003C18CC" w:rsidRDefault="003C18CC" w:rsidP="003C18CC">
      <w:pPr>
        <w:numPr>
          <w:ilvl w:val="0"/>
          <w:numId w:val="26"/>
        </w:numPr>
        <w:rPr>
          <w:lang w:val="en-ZA"/>
        </w:rPr>
      </w:pPr>
      <w:proofErr w:type="spellStart"/>
      <w:r w:rsidRPr="003C18CC">
        <w:rPr>
          <w:b/>
          <w:bCs/>
          <w:lang w:val="en-ZA"/>
        </w:rPr>
        <w:t>DatabaseManager.cs</w:t>
      </w:r>
      <w:proofErr w:type="spellEnd"/>
      <w:r w:rsidRPr="003C18CC">
        <w:rPr>
          <w:lang w:val="en-ZA"/>
        </w:rPr>
        <w:t xml:space="preserve"> - Logs high scores and player data to an external database.</w:t>
      </w:r>
    </w:p>
    <w:p w14:paraId="3525B40B" w14:textId="7562833D" w:rsidR="003C18CC" w:rsidRPr="003C18CC" w:rsidRDefault="003C18CC" w:rsidP="003C18CC">
      <w:pPr>
        <w:numPr>
          <w:ilvl w:val="0"/>
          <w:numId w:val="26"/>
        </w:numPr>
        <w:rPr>
          <w:lang w:val="en-ZA"/>
        </w:rPr>
      </w:pPr>
      <w:proofErr w:type="spellStart"/>
      <w:r w:rsidRPr="003C18CC">
        <w:rPr>
          <w:b/>
          <w:bCs/>
          <w:lang w:val="en-ZA"/>
        </w:rPr>
        <w:t>Collision</w:t>
      </w:r>
      <w:r w:rsidR="00CF2C90">
        <w:rPr>
          <w:b/>
          <w:bCs/>
          <w:lang w:val="en-ZA"/>
        </w:rPr>
        <w:t>Detect</w:t>
      </w:r>
      <w:r w:rsidRPr="003C18CC">
        <w:rPr>
          <w:b/>
          <w:bCs/>
          <w:lang w:val="en-ZA"/>
        </w:rPr>
        <w:t>.cs</w:t>
      </w:r>
      <w:proofErr w:type="spellEnd"/>
      <w:r w:rsidRPr="003C18CC">
        <w:rPr>
          <w:lang w:val="en-ZA"/>
        </w:rPr>
        <w:t xml:space="preserve"> - Detects player interactions with obstacles.</w:t>
      </w:r>
    </w:p>
    <w:p w14:paraId="0278E15E" w14:textId="77777777" w:rsidR="003C18CC" w:rsidRPr="003C18CC" w:rsidRDefault="003C18CC" w:rsidP="003C18CC">
      <w:pPr>
        <w:rPr>
          <w:b/>
          <w:bCs/>
          <w:lang w:val="en-ZA"/>
        </w:rPr>
      </w:pPr>
      <w:r w:rsidRPr="003C18CC">
        <w:rPr>
          <w:b/>
          <w:bCs/>
          <w:lang w:val="en-ZA"/>
        </w:rPr>
        <w:t>4. Prefab Types</w:t>
      </w:r>
    </w:p>
    <w:p w14:paraId="726A95AF" w14:textId="77777777" w:rsidR="003C18CC" w:rsidRPr="003C18CC" w:rsidRDefault="003C18CC" w:rsidP="003C18CC">
      <w:pPr>
        <w:rPr>
          <w:b/>
          <w:bCs/>
          <w:lang w:val="en-ZA"/>
        </w:rPr>
      </w:pPr>
      <w:r w:rsidRPr="003C18CC">
        <w:rPr>
          <w:b/>
          <w:bCs/>
          <w:lang w:val="en-ZA"/>
        </w:rPr>
        <w:t>Level Prefabs</w:t>
      </w:r>
    </w:p>
    <w:p w14:paraId="7DFD3FCD" w14:textId="56509603" w:rsidR="003C18CC" w:rsidRPr="003C18CC" w:rsidRDefault="003C18CC" w:rsidP="003C18CC">
      <w:pPr>
        <w:numPr>
          <w:ilvl w:val="0"/>
          <w:numId w:val="27"/>
        </w:numPr>
        <w:rPr>
          <w:lang w:val="en-ZA"/>
        </w:rPr>
      </w:pPr>
      <w:r w:rsidRPr="003C18CC">
        <w:rPr>
          <w:b/>
          <w:bCs/>
          <w:lang w:val="en-ZA"/>
        </w:rPr>
        <w:t>Prefab 1:</w:t>
      </w:r>
      <w:r w:rsidR="00CF2C90">
        <w:rPr>
          <w:b/>
          <w:bCs/>
          <w:lang w:val="en-ZA"/>
        </w:rPr>
        <w:t xml:space="preserve"> </w:t>
      </w:r>
      <w:r w:rsidR="00CF2C90">
        <w:rPr>
          <w:lang w:val="en-ZA"/>
        </w:rPr>
        <w:t>buildings</w:t>
      </w:r>
    </w:p>
    <w:p w14:paraId="77859B86" w14:textId="38920EDA" w:rsidR="003C18CC" w:rsidRPr="003C18CC" w:rsidRDefault="003C18CC" w:rsidP="003C18CC">
      <w:pPr>
        <w:numPr>
          <w:ilvl w:val="0"/>
          <w:numId w:val="27"/>
        </w:numPr>
        <w:rPr>
          <w:lang w:val="en-ZA"/>
        </w:rPr>
      </w:pPr>
      <w:r w:rsidRPr="003C18CC">
        <w:rPr>
          <w:b/>
          <w:bCs/>
          <w:lang w:val="en-ZA"/>
        </w:rPr>
        <w:t>Prefab 2:</w:t>
      </w:r>
      <w:r w:rsidR="00CF2C90">
        <w:rPr>
          <w:b/>
          <w:bCs/>
          <w:lang w:val="en-ZA"/>
        </w:rPr>
        <w:t xml:space="preserve"> </w:t>
      </w:r>
      <w:r w:rsidR="00CF2C90">
        <w:rPr>
          <w:lang w:val="en-ZA"/>
        </w:rPr>
        <w:t xml:space="preserve">props </w:t>
      </w:r>
    </w:p>
    <w:p w14:paraId="5BAC4DDA" w14:textId="2C0C1909" w:rsidR="003C18CC" w:rsidRPr="003C18CC" w:rsidRDefault="003C18CC" w:rsidP="003C18CC">
      <w:pPr>
        <w:numPr>
          <w:ilvl w:val="0"/>
          <w:numId w:val="27"/>
        </w:numPr>
        <w:rPr>
          <w:lang w:val="en-ZA"/>
        </w:rPr>
      </w:pPr>
      <w:r w:rsidRPr="003C18CC">
        <w:rPr>
          <w:b/>
          <w:bCs/>
          <w:lang w:val="en-ZA"/>
        </w:rPr>
        <w:t>Prefab 3:</w:t>
      </w:r>
      <w:r w:rsidR="00CF2C90">
        <w:rPr>
          <w:lang w:val="en-ZA"/>
        </w:rPr>
        <w:t xml:space="preserve"> cars</w:t>
      </w:r>
    </w:p>
    <w:p w14:paraId="7C338CDE" w14:textId="52C4F21D" w:rsidR="003C18CC" w:rsidRPr="003C18CC" w:rsidRDefault="003C18CC" w:rsidP="003C18CC">
      <w:pPr>
        <w:numPr>
          <w:ilvl w:val="0"/>
          <w:numId w:val="27"/>
        </w:numPr>
        <w:rPr>
          <w:lang w:val="en-ZA"/>
        </w:rPr>
      </w:pPr>
      <w:r w:rsidRPr="003C18CC">
        <w:rPr>
          <w:b/>
          <w:bCs/>
          <w:lang w:val="en-ZA"/>
        </w:rPr>
        <w:t>Prefab 4:</w:t>
      </w:r>
      <w:r w:rsidR="00CF2C90">
        <w:rPr>
          <w:b/>
          <w:bCs/>
          <w:lang w:val="en-ZA"/>
        </w:rPr>
        <w:t xml:space="preserve"> </w:t>
      </w:r>
      <w:r w:rsidR="00CF2C90">
        <w:rPr>
          <w:lang w:val="en-ZA"/>
        </w:rPr>
        <w:t>lights</w:t>
      </w:r>
    </w:p>
    <w:p w14:paraId="60B01755" w14:textId="76C5D0EE" w:rsidR="003C18CC" w:rsidRPr="003C18CC" w:rsidRDefault="003C18CC" w:rsidP="003C18CC">
      <w:pPr>
        <w:numPr>
          <w:ilvl w:val="0"/>
          <w:numId w:val="27"/>
        </w:numPr>
        <w:rPr>
          <w:lang w:val="en-ZA"/>
        </w:rPr>
      </w:pPr>
      <w:r w:rsidRPr="003C18CC">
        <w:rPr>
          <w:b/>
          <w:bCs/>
          <w:lang w:val="en-ZA"/>
        </w:rPr>
        <w:t>Prefab 5:</w:t>
      </w:r>
      <w:r w:rsidR="00CF2C90">
        <w:rPr>
          <w:b/>
          <w:bCs/>
          <w:lang w:val="en-ZA"/>
        </w:rPr>
        <w:t xml:space="preserve"> </w:t>
      </w:r>
      <w:r w:rsidR="00CF2C90">
        <w:rPr>
          <w:lang w:val="en-ZA"/>
        </w:rPr>
        <w:t xml:space="preserve">roads </w:t>
      </w:r>
    </w:p>
    <w:p w14:paraId="5E7C0D4A" w14:textId="09595CA0" w:rsidR="003C18CC" w:rsidRPr="003C18CC" w:rsidRDefault="003C18CC" w:rsidP="003C18CC">
      <w:pPr>
        <w:numPr>
          <w:ilvl w:val="0"/>
          <w:numId w:val="27"/>
        </w:numPr>
        <w:rPr>
          <w:lang w:val="en-ZA"/>
        </w:rPr>
      </w:pPr>
      <w:r w:rsidRPr="003C18CC">
        <w:rPr>
          <w:b/>
          <w:bCs/>
          <w:lang w:val="en-ZA"/>
        </w:rPr>
        <w:t>Prefab 6:</w:t>
      </w:r>
      <w:r w:rsidRPr="003C18CC">
        <w:rPr>
          <w:lang w:val="en-ZA"/>
        </w:rPr>
        <w:t xml:space="preserve"> </w:t>
      </w:r>
      <w:r w:rsidR="00CF2C90">
        <w:rPr>
          <w:lang w:val="en-ZA"/>
        </w:rPr>
        <w:t xml:space="preserve">materials such as power ups </w:t>
      </w:r>
    </w:p>
    <w:p w14:paraId="5816C1EC" w14:textId="54E78927" w:rsidR="003C18CC" w:rsidRPr="003C18CC" w:rsidRDefault="003C18CC" w:rsidP="003C18CC">
      <w:pPr>
        <w:rPr>
          <w:b/>
          <w:bCs/>
          <w:lang w:val="en-ZA"/>
        </w:rPr>
      </w:pPr>
      <w:r w:rsidRPr="003C18CC">
        <w:rPr>
          <w:b/>
          <w:bCs/>
          <w:lang w:val="en-ZA"/>
        </w:rPr>
        <w:t>Obstacle Prefabs</w:t>
      </w:r>
    </w:p>
    <w:p w14:paraId="7C1A661A" w14:textId="44430A77" w:rsidR="003C18CC" w:rsidRPr="003C18CC" w:rsidRDefault="003C18CC" w:rsidP="003C18CC">
      <w:pPr>
        <w:numPr>
          <w:ilvl w:val="0"/>
          <w:numId w:val="28"/>
        </w:numPr>
        <w:rPr>
          <w:lang w:val="en-ZA"/>
        </w:rPr>
      </w:pPr>
      <w:r w:rsidRPr="003C18CC">
        <w:rPr>
          <w:b/>
          <w:bCs/>
          <w:lang w:val="en-ZA"/>
        </w:rPr>
        <w:t>Hazard 1:</w:t>
      </w:r>
      <w:r w:rsidRPr="003C18CC">
        <w:rPr>
          <w:lang w:val="en-ZA"/>
        </w:rPr>
        <w:t xml:space="preserve"> cars that speed toward the player.</w:t>
      </w:r>
    </w:p>
    <w:p w14:paraId="1BCBFED1" w14:textId="77777777" w:rsidR="003C18CC" w:rsidRPr="003C18CC" w:rsidRDefault="003C18CC" w:rsidP="003C18CC">
      <w:pPr>
        <w:numPr>
          <w:ilvl w:val="0"/>
          <w:numId w:val="28"/>
        </w:numPr>
        <w:rPr>
          <w:lang w:val="en-ZA"/>
        </w:rPr>
      </w:pPr>
      <w:r w:rsidRPr="003C18CC">
        <w:rPr>
          <w:b/>
          <w:bCs/>
          <w:lang w:val="en-ZA"/>
        </w:rPr>
        <w:t>Hazard 2:</w:t>
      </w:r>
      <w:r w:rsidRPr="003C18CC">
        <w:rPr>
          <w:lang w:val="en-ZA"/>
        </w:rPr>
        <w:t xml:space="preserve"> Roadblocks and barriers requiring jumps or quick turns.</w:t>
      </w:r>
    </w:p>
    <w:p w14:paraId="7BFB45B4" w14:textId="50172100" w:rsidR="003C18CC" w:rsidRPr="003C18CC" w:rsidRDefault="003C18CC" w:rsidP="003C18CC">
      <w:pPr>
        <w:numPr>
          <w:ilvl w:val="0"/>
          <w:numId w:val="28"/>
        </w:numPr>
        <w:rPr>
          <w:lang w:val="en-ZA"/>
        </w:rPr>
      </w:pPr>
      <w:r w:rsidRPr="003C18CC">
        <w:rPr>
          <w:b/>
          <w:bCs/>
          <w:lang w:val="en-ZA"/>
        </w:rPr>
        <w:t>Hazard 3:</w:t>
      </w:r>
      <w:r w:rsidRPr="003C18CC">
        <w:rPr>
          <w:lang w:val="en-ZA"/>
        </w:rPr>
        <w:t xml:space="preserve"> debris</w:t>
      </w:r>
      <w:r w:rsidR="00CF2C90">
        <w:rPr>
          <w:lang w:val="en-ZA"/>
        </w:rPr>
        <w:t xml:space="preserve"> from construction</w:t>
      </w:r>
      <w:r w:rsidRPr="003C18CC">
        <w:rPr>
          <w:lang w:val="en-ZA"/>
        </w:rPr>
        <w:t xml:space="preserve"> that must be dodged.</w:t>
      </w:r>
    </w:p>
    <w:p w14:paraId="71AE09EA" w14:textId="77777777" w:rsidR="003C18CC" w:rsidRPr="003C18CC" w:rsidRDefault="003C18CC" w:rsidP="003C18CC">
      <w:pPr>
        <w:rPr>
          <w:b/>
          <w:bCs/>
          <w:lang w:val="en-ZA"/>
        </w:rPr>
      </w:pPr>
      <w:r w:rsidRPr="003C18CC">
        <w:rPr>
          <w:b/>
          <w:bCs/>
          <w:lang w:val="en-ZA"/>
        </w:rPr>
        <w:t>5. Script Relationships</w:t>
      </w:r>
    </w:p>
    <w:p w14:paraId="3CBF5C34" w14:textId="77777777" w:rsidR="003C18CC" w:rsidRPr="003C18CC" w:rsidRDefault="003C18CC" w:rsidP="003C18CC">
      <w:pPr>
        <w:numPr>
          <w:ilvl w:val="0"/>
          <w:numId w:val="29"/>
        </w:numPr>
        <w:rPr>
          <w:lang w:val="en-ZA"/>
        </w:rPr>
      </w:pPr>
      <w:proofErr w:type="spellStart"/>
      <w:r w:rsidRPr="003C18CC">
        <w:rPr>
          <w:b/>
          <w:bCs/>
          <w:lang w:val="en-ZA"/>
        </w:rPr>
        <w:t>GameManager.cs</w:t>
      </w:r>
      <w:proofErr w:type="spellEnd"/>
      <w:r w:rsidRPr="003C18CC">
        <w:rPr>
          <w:lang w:val="en-ZA"/>
        </w:rPr>
        <w:t xml:space="preserve"> communicates with </w:t>
      </w:r>
      <w:proofErr w:type="spellStart"/>
      <w:r w:rsidRPr="003C18CC">
        <w:rPr>
          <w:b/>
          <w:bCs/>
          <w:lang w:val="en-ZA"/>
        </w:rPr>
        <w:t>DatabaseManager.cs</w:t>
      </w:r>
      <w:proofErr w:type="spellEnd"/>
      <w:r w:rsidRPr="003C18CC">
        <w:rPr>
          <w:lang w:val="en-ZA"/>
        </w:rPr>
        <w:t xml:space="preserve"> to store scores.</w:t>
      </w:r>
    </w:p>
    <w:p w14:paraId="14411D05" w14:textId="77777777" w:rsidR="003C18CC" w:rsidRPr="003C18CC" w:rsidRDefault="003C18CC" w:rsidP="003C18CC">
      <w:pPr>
        <w:numPr>
          <w:ilvl w:val="0"/>
          <w:numId w:val="29"/>
        </w:numPr>
        <w:rPr>
          <w:lang w:val="en-ZA"/>
        </w:rPr>
      </w:pPr>
      <w:proofErr w:type="spellStart"/>
      <w:r w:rsidRPr="003C18CC">
        <w:rPr>
          <w:b/>
          <w:bCs/>
          <w:lang w:val="en-ZA"/>
        </w:rPr>
        <w:t>PlayerController.cs</w:t>
      </w:r>
      <w:proofErr w:type="spellEnd"/>
      <w:r w:rsidRPr="003C18CC">
        <w:rPr>
          <w:lang w:val="en-ZA"/>
        </w:rPr>
        <w:t xml:space="preserve"> interacts with </w:t>
      </w:r>
      <w:proofErr w:type="spellStart"/>
      <w:r w:rsidRPr="003C18CC">
        <w:rPr>
          <w:b/>
          <w:bCs/>
          <w:lang w:val="en-ZA"/>
        </w:rPr>
        <w:t>PickUpManager.cs</w:t>
      </w:r>
      <w:proofErr w:type="spellEnd"/>
      <w:r w:rsidRPr="003C18CC">
        <w:rPr>
          <w:lang w:val="en-ZA"/>
        </w:rPr>
        <w:t xml:space="preserve"> to activate power-ups.</w:t>
      </w:r>
    </w:p>
    <w:p w14:paraId="21031266" w14:textId="16DC9D91" w:rsidR="003C18CC" w:rsidRPr="003C18CC" w:rsidRDefault="00FE28EC" w:rsidP="003C18CC">
      <w:pPr>
        <w:numPr>
          <w:ilvl w:val="0"/>
          <w:numId w:val="29"/>
        </w:numPr>
        <w:rPr>
          <w:lang w:val="en-ZA"/>
        </w:rPr>
      </w:pPr>
      <w:proofErr w:type="spellStart"/>
      <w:r>
        <w:rPr>
          <w:b/>
          <w:bCs/>
          <w:lang w:val="en-ZA"/>
        </w:rPr>
        <w:t>GenerateSegments</w:t>
      </w:r>
      <w:r w:rsidR="003C18CC" w:rsidRPr="003C18CC">
        <w:rPr>
          <w:b/>
          <w:bCs/>
          <w:lang w:val="en-ZA"/>
        </w:rPr>
        <w:t>.cs</w:t>
      </w:r>
      <w:proofErr w:type="spellEnd"/>
      <w:r w:rsidR="003C18CC" w:rsidRPr="003C18CC">
        <w:rPr>
          <w:lang w:val="en-ZA"/>
        </w:rPr>
        <w:t xml:space="preserve"> and </w:t>
      </w:r>
      <w:proofErr w:type="spellStart"/>
      <w:r w:rsidR="003C18CC" w:rsidRPr="003C18CC">
        <w:rPr>
          <w:b/>
          <w:bCs/>
          <w:lang w:val="en-ZA"/>
        </w:rPr>
        <w:t>LevelManager.cs</w:t>
      </w:r>
      <w:proofErr w:type="spellEnd"/>
      <w:r w:rsidR="003C18CC" w:rsidRPr="003C18CC">
        <w:rPr>
          <w:lang w:val="en-ZA"/>
        </w:rPr>
        <w:t xml:space="preserve"> work together for </w:t>
      </w:r>
      <w:r>
        <w:rPr>
          <w:lang w:val="en-ZA"/>
        </w:rPr>
        <w:t xml:space="preserve">level </w:t>
      </w:r>
      <w:r w:rsidR="003C18CC" w:rsidRPr="003C18CC">
        <w:rPr>
          <w:lang w:val="en-ZA"/>
        </w:rPr>
        <w:t>generation.</w:t>
      </w:r>
    </w:p>
    <w:p w14:paraId="70BCF6D0" w14:textId="0054D75A" w:rsidR="008A1123" w:rsidRDefault="00FE28EC" w:rsidP="008A1123">
      <w:pPr>
        <w:numPr>
          <w:ilvl w:val="0"/>
          <w:numId w:val="29"/>
        </w:numPr>
        <w:rPr>
          <w:lang w:val="en-ZA"/>
        </w:rPr>
      </w:pPr>
      <w:proofErr w:type="spellStart"/>
      <w:r w:rsidRPr="003C18CC">
        <w:rPr>
          <w:b/>
          <w:bCs/>
          <w:lang w:val="en-ZA"/>
        </w:rPr>
        <w:t>Collision</w:t>
      </w:r>
      <w:r>
        <w:rPr>
          <w:b/>
          <w:bCs/>
          <w:lang w:val="en-ZA"/>
        </w:rPr>
        <w:t>Detect</w:t>
      </w:r>
      <w:r w:rsidR="003C18CC" w:rsidRPr="003C18CC">
        <w:rPr>
          <w:b/>
          <w:bCs/>
          <w:lang w:val="en-ZA"/>
        </w:rPr>
        <w:t>.cs</w:t>
      </w:r>
      <w:proofErr w:type="spellEnd"/>
      <w:r w:rsidR="003C18CC" w:rsidRPr="003C18CC">
        <w:rPr>
          <w:lang w:val="en-ZA"/>
        </w:rPr>
        <w:t xml:space="preserve"> manages interactions between the player and obstacles.</w:t>
      </w:r>
    </w:p>
    <w:p w14:paraId="71D5C3C1" w14:textId="19148148" w:rsidR="008A1123" w:rsidRPr="008A1123" w:rsidRDefault="008A1123" w:rsidP="008A1123">
      <w:pPr>
        <w:ind w:left="360"/>
        <w:rPr>
          <w:b/>
          <w:bCs/>
          <w:sz w:val="28"/>
          <w:szCs w:val="28"/>
          <w:u w:val="single"/>
          <w:lang w:val="en-ZA"/>
        </w:rPr>
      </w:pPr>
      <w:r w:rsidRPr="008A1123">
        <w:rPr>
          <w:b/>
          <w:bCs/>
          <w:sz w:val="28"/>
          <w:szCs w:val="28"/>
          <w:u w:val="single"/>
          <w:lang w:val="en-ZA"/>
        </w:rPr>
        <w:lastRenderedPageBreak/>
        <w:t>Reference list for project:</w:t>
      </w:r>
    </w:p>
    <w:p w14:paraId="1DC4FDAB" w14:textId="44126200" w:rsidR="008A1123" w:rsidRPr="008A1123" w:rsidRDefault="008A1123" w:rsidP="008A1123">
      <w:pPr>
        <w:rPr>
          <w:lang w:val="en-GB"/>
        </w:rPr>
      </w:pPr>
    </w:p>
    <w:p w14:paraId="0E9DF555" w14:textId="1FA5215F" w:rsidR="008A1123" w:rsidRPr="008A1123" w:rsidRDefault="008A1123" w:rsidP="008A1123">
      <w:pPr>
        <w:pStyle w:val="ListParagraph"/>
        <w:numPr>
          <w:ilvl w:val="0"/>
          <w:numId w:val="30"/>
        </w:numPr>
        <w:rPr>
          <w:lang w:val="en-GB"/>
        </w:rPr>
      </w:pPr>
      <w:proofErr w:type="spellStart"/>
      <w:r w:rsidRPr="008A1123">
        <w:rPr>
          <w:lang w:val="en-GB"/>
        </w:rPr>
        <w:t>Baltieri</w:t>
      </w:r>
      <w:proofErr w:type="spellEnd"/>
      <w:r w:rsidRPr="008A1123">
        <w:rPr>
          <w:lang w:val="en-GB"/>
        </w:rPr>
        <w:t>, J., 2023. Mini Simple Characters | Free Demo. Available at:</w:t>
      </w:r>
      <w:hyperlink r:id="rId8" w:history="1">
        <w:r w:rsidRPr="008A1123">
          <w:rPr>
            <w:rStyle w:val="Hyperlink"/>
            <w:lang w:val="en-GB"/>
          </w:rPr>
          <w:t xml:space="preserve"> https://assetstore.unity.com/packages/3d/characters/humanoids/mini-simple-characters-free-demo-262799</w:t>
        </w:r>
      </w:hyperlink>
      <w:r w:rsidRPr="008A1123">
        <w:rPr>
          <w:lang w:val="en-GB"/>
        </w:rPr>
        <w:t xml:space="preserve"> [Accessed 1 April 2025].</w:t>
      </w:r>
    </w:p>
    <w:p w14:paraId="18F441BB" w14:textId="77777777" w:rsidR="008A1123" w:rsidRDefault="008A1123" w:rsidP="008A1123">
      <w:pPr>
        <w:pStyle w:val="ListParagraph"/>
        <w:numPr>
          <w:ilvl w:val="0"/>
          <w:numId w:val="30"/>
        </w:numPr>
        <w:rPr>
          <w:lang w:val="en-GB"/>
        </w:rPr>
      </w:pPr>
      <w:r w:rsidRPr="008A1123">
        <w:rPr>
          <w:lang w:val="en-GB"/>
        </w:rPr>
        <w:t>Brick Project Studio, 2023. Apartment Kit. Available at:</w:t>
      </w:r>
      <w:hyperlink r:id="rId9" w:history="1">
        <w:r w:rsidRPr="008A1123">
          <w:rPr>
            <w:rStyle w:val="Hyperlink"/>
            <w:lang w:val="en-GB"/>
          </w:rPr>
          <w:t xml:space="preserve"> https://assetstore.unity.com/packages/3d/environments/apartment-kit-124055</w:t>
        </w:r>
      </w:hyperlink>
      <w:r w:rsidRPr="008A1123">
        <w:rPr>
          <w:lang w:val="en-GB"/>
        </w:rPr>
        <w:t xml:space="preserve"> [Accessed 26 March 2025].</w:t>
      </w:r>
    </w:p>
    <w:p w14:paraId="52259BBB" w14:textId="1C30D8A7" w:rsidR="008A1123" w:rsidRPr="008A1123" w:rsidRDefault="008A1123" w:rsidP="008A1123">
      <w:pPr>
        <w:pStyle w:val="ListParagraph"/>
        <w:numPr>
          <w:ilvl w:val="0"/>
          <w:numId w:val="30"/>
        </w:numPr>
        <w:rPr>
          <w:lang w:val="en-GB"/>
        </w:rPr>
      </w:pPr>
      <w:proofErr w:type="spellStart"/>
      <w:r w:rsidRPr="008A1123">
        <w:rPr>
          <w:lang w:val="en-GB"/>
        </w:rPr>
        <w:t>Devtoid</w:t>
      </w:r>
      <w:proofErr w:type="spellEnd"/>
      <w:r w:rsidRPr="008A1123">
        <w:rPr>
          <w:lang w:val="en-GB"/>
        </w:rPr>
        <w:t>, 2019. Gold Coins. Available at:</w:t>
      </w:r>
      <w:hyperlink r:id="rId10" w:history="1">
        <w:r w:rsidRPr="008A1123">
          <w:rPr>
            <w:rStyle w:val="Hyperlink"/>
            <w:lang w:val="en-GB"/>
          </w:rPr>
          <w:t xml:space="preserve"> https://assetstore.unity.com/packages/3d/props/gold-coins-1810</w:t>
        </w:r>
      </w:hyperlink>
      <w:r w:rsidRPr="008A1123">
        <w:rPr>
          <w:lang w:val="en-GB"/>
        </w:rPr>
        <w:t xml:space="preserve"> [Accessed 2 April 2025].</w:t>
      </w:r>
    </w:p>
    <w:p w14:paraId="62E70727" w14:textId="6DD65271" w:rsidR="008A1123" w:rsidRPr="008A1123" w:rsidRDefault="008A1123" w:rsidP="008A1123">
      <w:pPr>
        <w:pStyle w:val="ListParagraph"/>
        <w:numPr>
          <w:ilvl w:val="0"/>
          <w:numId w:val="30"/>
        </w:numPr>
        <w:rPr>
          <w:lang w:val="en-GB"/>
        </w:rPr>
      </w:pPr>
      <w:proofErr w:type="spellStart"/>
      <w:r w:rsidRPr="008A1123">
        <w:rPr>
          <w:lang w:val="en-GB"/>
        </w:rPr>
        <w:t>Dredstudio</w:t>
      </w:r>
      <w:proofErr w:type="spellEnd"/>
      <w:r w:rsidRPr="008A1123">
        <w:rPr>
          <w:lang w:val="en-GB"/>
        </w:rPr>
        <w:t xml:space="preserve">. 2025. </w:t>
      </w:r>
      <w:r w:rsidRPr="008A1123">
        <w:rPr>
          <w:i/>
          <w:lang w:val="en-GB"/>
        </w:rPr>
        <w:t>Background (Online)</w:t>
      </w:r>
      <w:r w:rsidRPr="008A1123">
        <w:rPr>
          <w:lang w:val="en-GB"/>
        </w:rPr>
        <w:t>. Available at:</w:t>
      </w:r>
      <w:hyperlink r:id="rId11" w:history="1">
        <w:r w:rsidRPr="008A1123">
          <w:rPr>
            <w:rStyle w:val="Hyperlink"/>
            <w:lang w:val="en-GB"/>
          </w:rPr>
          <w:t xml:space="preserve"> </w:t>
        </w:r>
      </w:hyperlink>
      <w:hyperlink r:id="rId12" w:history="1">
        <w:r w:rsidRPr="008A1123">
          <w:rPr>
            <w:rStyle w:val="Hyperlink"/>
            <w:lang w:val="en-GB"/>
          </w:rPr>
          <w:t>https://dredstudio.com/background/</w:t>
        </w:r>
      </w:hyperlink>
      <w:r w:rsidRPr="008A1123">
        <w:rPr>
          <w:lang w:val="en-GB"/>
        </w:rPr>
        <w:t xml:space="preserve"> [Accessed 3 April 2025].</w:t>
      </w:r>
    </w:p>
    <w:p w14:paraId="540A41BA" w14:textId="77777777" w:rsidR="008A1123" w:rsidRPr="008A1123" w:rsidRDefault="008A1123" w:rsidP="008A1123">
      <w:pPr>
        <w:ind w:left="360"/>
        <w:rPr>
          <w:lang w:val="en-GB"/>
        </w:rPr>
      </w:pPr>
    </w:p>
    <w:p w14:paraId="5CD914C3" w14:textId="1C2F3639" w:rsidR="008A1123" w:rsidRPr="008A1123" w:rsidRDefault="008A1123" w:rsidP="008A1123">
      <w:pPr>
        <w:ind w:left="360"/>
        <w:rPr>
          <w:lang w:val="en-ZA"/>
        </w:rPr>
      </w:pPr>
      <w:r>
        <w:rPr>
          <w:lang w:val="en-ZA"/>
        </w:rPr>
        <w:t xml:space="preserve">Project Link GitHub: </w:t>
      </w:r>
      <w:r w:rsidRPr="008A1123">
        <w:rPr>
          <w:lang w:val="en-ZA"/>
        </w:rPr>
        <w:t>https://github.com/sufyaanAlbertus/GADE6221_POE_ENDLESS_RUNNER.git</w:t>
      </w:r>
    </w:p>
    <w:sectPr w:rsidR="008A1123" w:rsidRPr="008A1123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73EEE9" w14:textId="77777777" w:rsidR="00022D28" w:rsidRDefault="00022D28" w:rsidP="00C6554A">
      <w:pPr>
        <w:spacing w:before="0" w:after="0" w:line="240" w:lineRule="auto"/>
      </w:pPr>
      <w:r>
        <w:separator/>
      </w:r>
    </w:p>
  </w:endnote>
  <w:endnote w:type="continuationSeparator" w:id="0">
    <w:p w14:paraId="67553EDB" w14:textId="77777777" w:rsidR="00022D28" w:rsidRDefault="00022D2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763CA" w14:textId="77777777" w:rsidR="00547B11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056E6" w14:textId="77777777" w:rsidR="00022D28" w:rsidRDefault="00022D2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556BCD5" w14:textId="77777777" w:rsidR="00022D28" w:rsidRDefault="00022D2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793D8A"/>
    <w:multiLevelType w:val="multilevel"/>
    <w:tmpl w:val="3196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62C4D41"/>
    <w:multiLevelType w:val="multilevel"/>
    <w:tmpl w:val="DD24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27898"/>
    <w:multiLevelType w:val="multilevel"/>
    <w:tmpl w:val="604823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5837AF"/>
    <w:multiLevelType w:val="multilevel"/>
    <w:tmpl w:val="DC96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353F06"/>
    <w:multiLevelType w:val="multilevel"/>
    <w:tmpl w:val="1090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974EAE"/>
    <w:multiLevelType w:val="multilevel"/>
    <w:tmpl w:val="55A04F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1D419D"/>
    <w:multiLevelType w:val="multilevel"/>
    <w:tmpl w:val="B468A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5B4AEF"/>
    <w:multiLevelType w:val="multilevel"/>
    <w:tmpl w:val="F878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FF2503"/>
    <w:multiLevelType w:val="multilevel"/>
    <w:tmpl w:val="41444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EF2EFB"/>
    <w:multiLevelType w:val="hybridMultilevel"/>
    <w:tmpl w:val="1B10BDC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A57D99"/>
    <w:multiLevelType w:val="multilevel"/>
    <w:tmpl w:val="66CE65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2669BD"/>
    <w:multiLevelType w:val="multilevel"/>
    <w:tmpl w:val="A840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70574"/>
    <w:multiLevelType w:val="multilevel"/>
    <w:tmpl w:val="D5580D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F69B2"/>
    <w:multiLevelType w:val="multilevel"/>
    <w:tmpl w:val="1AE4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C822BA"/>
    <w:multiLevelType w:val="multilevel"/>
    <w:tmpl w:val="E04E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805362">
    <w:abstractNumId w:val="9"/>
  </w:num>
  <w:num w:numId="2" w16cid:durableId="1608075715">
    <w:abstractNumId w:val="8"/>
  </w:num>
  <w:num w:numId="3" w16cid:durableId="1143423450">
    <w:abstractNumId w:val="8"/>
  </w:num>
  <w:num w:numId="4" w16cid:durableId="871265953">
    <w:abstractNumId w:val="9"/>
  </w:num>
  <w:num w:numId="5" w16cid:durableId="1750467718">
    <w:abstractNumId w:val="23"/>
  </w:num>
  <w:num w:numId="6" w16cid:durableId="2137138447">
    <w:abstractNumId w:val="10"/>
  </w:num>
  <w:num w:numId="7" w16cid:durableId="1102651660">
    <w:abstractNumId w:val="12"/>
  </w:num>
  <w:num w:numId="8" w16cid:durableId="197476200">
    <w:abstractNumId w:val="7"/>
  </w:num>
  <w:num w:numId="9" w16cid:durableId="1544828162">
    <w:abstractNumId w:val="6"/>
  </w:num>
  <w:num w:numId="10" w16cid:durableId="1219315401">
    <w:abstractNumId w:val="5"/>
  </w:num>
  <w:num w:numId="11" w16cid:durableId="848984270">
    <w:abstractNumId w:val="4"/>
  </w:num>
  <w:num w:numId="12" w16cid:durableId="528109273">
    <w:abstractNumId w:val="3"/>
  </w:num>
  <w:num w:numId="13" w16cid:durableId="1022777143">
    <w:abstractNumId w:val="2"/>
  </w:num>
  <w:num w:numId="14" w16cid:durableId="838346389">
    <w:abstractNumId w:val="1"/>
  </w:num>
  <w:num w:numId="15" w16cid:durableId="832337620">
    <w:abstractNumId w:val="0"/>
  </w:num>
  <w:num w:numId="16" w16cid:durableId="1423332314">
    <w:abstractNumId w:val="19"/>
  </w:num>
  <w:num w:numId="17" w16cid:durableId="529880281">
    <w:abstractNumId w:val="17"/>
  </w:num>
  <w:num w:numId="18" w16cid:durableId="1633709098">
    <w:abstractNumId w:val="25"/>
  </w:num>
  <w:num w:numId="19" w16cid:durableId="709381084">
    <w:abstractNumId w:val="26"/>
  </w:num>
  <w:num w:numId="20" w16cid:durableId="1856383768">
    <w:abstractNumId w:val="11"/>
  </w:num>
  <w:num w:numId="21" w16cid:durableId="1194609856">
    <w:abstractNumId w:val="27"/>
  </w:num>
  <w:num w:numId="22" w16cid:durableId="2144107263">
    <w:abstractNumId w:val="13"/>
  </w:num>
  <w:num w:numId="23" w16cid:durableId="2007400159">
    <w:abstractNumId w:val="20"/>
  </w:num>
  <w:num w:numId="24" w16cid:durableId="15735647">
    <w:abstractNumId w:val="14"/>
  </w:num>
  <w:num w:numId="25" w16cid:durableId="1526095582">
    <w:abstractNumId w:val="22"/>
  </w:num>
  <w:num w:numId="26" w16cid:durableId="994454682">
    <w:abstractNumId w:val="18"/>
  </w:num>
  <w:num w:numId="27" w16cid:durableId="40135627">
    <w:abstractNumId w:val="24"/>
  </w:num>
  <w:num w:numId="28" w16cid:durableId="599489644">
    <w:abstractNumId w:val="15"/>
  </w:num>
  <w:num w:numId="29" w16cid:durableId="1779521612">
    <w:abstractNumId w:val="16"/>
  </w:num>
  <w:num w:numId="30" w16cid:durableId="3999082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CC"/>
    <w:rsid w:val="00022D28"/>
    <w:rsid w:val="000E7BA5"/>
    <w:rsid w:val="00106F23"/>
    <w:rsid w:val="002554CD"/>
    <w:rsid w:val="00293B83"/>
    <w:rsid w:val="002B4294"/>
    <w:rsid w:val="00333D0D"/>
    <w:rsid w:val="003C18CC"/>
    <w:rsid w:val="004C049F"/>
    <w:rsid w:val="005000E2"/>
    <w:rsid w:val="00547B11"/>
    <w:rsid w:val="006A3CE7"/>
    <w:rsid w:val="008811E7"/>
    <w:rsid w:val="008A1123"/>
    <w:rsid w:val="00BA70FA"/>
    <w:rsid w:val="00C6554A"/>
    <w:rsid w:val="00CF2C90"/>
    <w:rsid w:val="00ED7C44"/>
    <w:rsid w:val="00FE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BD86EB"/>
  <w15:chartTrackingRefBased/>
  <w15:docId w15:val="{2615A8D0-4657-4174-BAEA-6CCE0D5D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1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8A11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A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humanoids/mini-simple-characters-free-demo-26279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redstudio.com/backgroun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edstudio.com/background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assetstore.unity.com/packages/3d/props/gold-coins-18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apartment-kit-124055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c2\AppData\Local\Microsoft\Office\16.0\DTS\en-ZA%7b9B336A3C-FF07-4C48-8BC1-DF59E7E2EE5E%7d\%7b05C1DEF2-DEB0-4D08-9540-D5625992BE27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793967B9E1403AB1D65CCBA98D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ABD2E-8C73-4D8D-941D-A175084A12A7}"/>
      </w:docPartPr>
      <w:docPartBody>
        <w:p w:rsidR="00515F37" w:rsidRDefault="00000000">
          <w:pPr>
            <w:pStyle w:val="3C793967B9E1403AB1D65CCBA98D0FDE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7740490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4A"/>
    <w:rsid w:val="000F404A"/>
    <w:rsid w:val="00106F23"/>
    <w:rsid w:val="00515F37"/>
    <w:rsid w:val="006F6038"/>
    <w:rsid w:val="0088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793967B9E1403AB1D65CCBA98D0FDE">
    <w:name w:val="3C793967B9E1403AB1D65CCBA98D0FDE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kern w:val="0"/>
      <w:sz w:val="22"/>
      <w:szCs w:val="22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{05C1DEF2-DEB0-4D08-9540-D5625992BE27}tf02835058_win32</Template>
  <TotalTime>31</TotalTime>
  <Pages>4</Pages>
  <Words>526</Words>
  <Characters>3343</Characters>
  <Application>Microsoft Office Word</Application>
  <DocSecurity>0</DocSecurity>
  <Lines>81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sufyaan albertus</dc:creator>
  <cp:keywords/>
  <dc:description/>
  <cp:lastModifiedBy>sufyaan albertus</cp:lastModifiedBy>
  <cp:revision>2</cp:revision>
  <dcterms:created xsi:type="dcterms:W3CDTF">2025-04-03T12:19:00Z</dcterms:created>
  <dcterms:modified xsi:type="dcterms:W3CDTF">2025-04-03T12:51:00Z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6d10ce19-5462-465c-8533-027d2cb4f968</vt:lpwstr>
  </property>
</Properties>
</file>